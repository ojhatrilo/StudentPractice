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906C" w14:textId="77777777" w:rsidR="007B1E55" w:rsidRDefault="007B1E55" w:rsidP="007B1E55">
      <w:pPr>
        <w:pStyle w:val="Title"/>
        <w:rPr>
          <w:rFonts w:ascii="Cambria" w:eastAsia="Cambria" w:hAnsi="Cambria"/>
        </w:rPr>
      </w:pPr>
    </w:p>
    <w:p w14:paraId="43700C84" w14:textId="685823F0" w:rsidR="007B1E55" w:rsidRDefault="007B1E55" w:rsidP="007B1E55">
      <w:pPr>
        <w:pStyle w:val="Title"/>
        <w:rPr>
          <w:rFonts w:ascii="Cambria" w:eastAsia="Cambria" w:hAnsi="Cambria"/>
        </w:rPr>
      </w:pPr>
      <w:r w:rsidRPr="006E12AC">
        <w:rPr>
          <w:rFonts w:ascii="Cambria" w:eastAsia="Cambria" w:hAnsi="Cambria"/>
        </w:rPr>
        <w:t xml:space="preserve">Pandas Exercise </w:t>
      </w:r>
      <w:r>
        <w:rPr>
          <w:rFonts w:ascii="Cambria" w:eastAsia="Cambria" w:hAnsi="Cambria"/>
        </w:rPr>
        <w:t>1</w:t>
      </w:r>
    </w:p>
    <w:p w14:paraId="240A9B8E" w14:textId="45FE68C8" w:rsidR="007B1E55" w:rsidRDefault="007B1E55" w:rsidP="007B1E55">
      <w:pPr>
        <w:rPr>
          <w:lang w:val="en-US"/>
        </w:rPr>
      </w:pPr>
    </w:p>
    <w:p w14:paraId="4C06A476" w14:textId="01AC03E4" w:rsidR="007B1E55" w:rsidRDefault="007B1E55" w:rsidP="007B1E55">
      <w:pPr>
        <w:rPr>
          <w:rFonts w:ascii="Cambria" w:hAnsi="Cambria"/>
          <w:sz w:val="24"/>
          <w:szCs w:val="24"/>
          <w:lang w:val="en-US"/>
        </w:rPr>
      </w:pPr>
      <w:r w:rsidRPr="007B1E55">
        <w:rPr>
          <w:rFonts w:ascii="Cambria" w:hAnsi="Cambria"/>
          <w:sz w:val="24"/>
          <w:szCs w:val="24"/>
          <w:lang w:val="en-US"/>
        </w:rPr>
        <w:t>FDNY Dataset</w:t>
      </w:r>
    </w:p>
    <w:p w14:paraId="3F1DEF76" w14:textId="7A784D18" w:rsidR="007B1E55" w:rsidRDefault="007B1E55" w:rsidP="007B1E55">
      <w:pPr>
        <w:rPr>
          <w:rFonts w:ascii="Cambria" w:hAnsi="Cambria"/>
          <w:sz w:val="24"/>
          <w:szCs w:val="24"/>
          <w:lang w:val="en-US"/>
        </w:rPr>
      </w:pPr>
    </w:p>
    <w:p w14:paraId="743290A5" w14:textId="3C0F033D" w:rsidR="007B1E55" w:rsidRPr="007B1E55" w:rsidRDefault="007B1E55" w:rsidP="007B1E55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object w:dxaOrig="1513" w:dyaOrig="986" w14:anchorId="26FC1A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pt;height:49.4pt" o:ole="">
            <v:imagedata r:id="rId10" o:title=""/>
          </v:shape>
          <o:OLEObject Type="Link" ProgID="Excel.SheetMacroEnabled.12" ShapeID="_x0000_i1025" DrawAspect="Icon" r:id="rId11" UpdateMode="Always">
            <o:LinkType>EnhancedMetaFile</o:LinkType>
            <o:LockedField>false</o:LockedField>
            <o:FieldCodes>\f 0</o:FieldCodes>
          </o:OLEObject>
        </w:object>
      </w:r>
    </w:p>
    <w:p w14:paraId="6C76954A" w14:textId="77777777" w:rsidR="007B1E55" w:rsidRDefault="007B1E55" w:rsidP="007B1E55">
      <w:pPr>
        <w:rPr>
          <w:rFonts w:ascii="Cambria" w:hAnsi="Cambria"/>
        </w:rPr>
      </w:pPr>
    </w:p>
    <w:p w14:paraId="0D48CC88" w14:textId="77777777" w:rsidR="007B1E55" w:rsidRPr="007B1E55" w:rsidRDefault="007B1E55" w:rsidP="007B1E55">
      <w:pPr>
        <w:spacing w:line="480" w:lineRule="auto"/>
        <w:rPr>
          <w:rFonts w:ascii="Cambria" w:hAnsi="Cambria"/>
          <w:sz w:val="24"/>
          <w:szCs w:val="24"/>
        </w:rPr>
      </w:pPr>
      <w:r w:rsidRPr="007B1E55">
        <w:rPr>
          <w:rFonts w:ascii="Cambria" w:hAnsi="Cambria"/>
          <w:sz w:val="24"/>
          <w:szCs w:val="24"/>
        </w:rPr>
        <w:t xml:space="preserve">A dataset in CSV format is given for the Fire Department of New York City. </w:t>
      </w:r>
    </w:p>
    <w:p w14:paraId="0D7EDEFA" w14:textId="4D92D920" w:rsidR="007B1E55" w:rsidRPr="007B1E55" w:rsidRDefault="007B1E55" w:rsidP="007B1E55">
      <w:pPr>
        <w:spacing w:line="480" w:lineRule="auto"/>
        <w:rPr>
          <w:rFonts w:ascii="Cambria" w:hAnsi="Cambria"/>
          <w:sz w:val="24"/>
          <w:szCs w:val="24"/>
        </w:rPr>
      </w:pPr>
      <w:r w:rsidRPr="007B1E55">
        <w:rPr>
          <w:rFonts w:ascii="Cambria" w:hAnsi="Cambria"/>
          <w:sz w:val="24"/>
          <w:szCs w:val="24"/>
        </w:rPr>
        <w:t>Analyse</w:t>
      </w:r>
      <w:r w:rsidRPr="007B1E55">
        <w:rPr>
          <w:rFonts w:ascii="Cambria" w:hAnsi="Cambria"/>
          <w:sz w:val="24"/>
          <w:szCs w:val="24"/>
        </w:rPr>
        <w:t xml:space="preserve"> the dataset to determine:</w:t>
      </w:r>
      <w:bookmarkStart w:id="0" w:name="_GoBack"/>
      <w:bookmarkEnd w:id="0"/>
    </w:p>
    <w:p w14:paraId="573CC701" w14:textId="77777777" w:rsidR="007B1E55" w:rsidRPr="007B1E55" w:rsidRDefault="007B1E55" w:rsidP="007B1E55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4"/>
          <w:szCs w:val="24"/>
        </w:rPr>
      </w:pPr>
      <w:r w:rsidRPr="007B1E55">
        <w:rPr>
          <w:rFonts w:ascii="Cambria" w:hAnsi="Cambria"/>
          <w:sz w:val="24"/>
          <w:szCs w:val="24"/>
        </w:rPr>
        <w:t>The total number of fire department facilities in New York city</w:t>
      </w:r>
    </w:p>
    <w:p w14:paraId="51AB5551" w14:textId="77777777" w:rsidR="007B1E55" w:rsidRPr="007B1E55" w:rsidRDefault="007B1E55" w:rsidP="007B1E55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4"/>
          <w:szCs w:val="24"/>
        </w:rPr>
      </w:pPr>
      <w:r w:rsidRPr="007B1E55">
        <w:rPr>
          <w:rFonts w:ascii="Cambria" w:hAnsi="Cambria"/>
          <w:sz w:val="24"/>
          <w:szCs w:val="24"/>
        </w:rPr>
        <w:t>The number of fire department facilities in each borough</w:t>
      </w:r>
    </w:p>
    <w:p w14:paraId="34F4EA1B" w14:textId="77777777" w:rsidR="007B1E55" w:rsidRPr="007B1E55" w:rsidRDefault="007B1E55" w:rsidP="007B1E55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4"/>
          <w:szCs w:val="24"/>
        </w:rPr>
      </w:pPr>
      <w:r w:rsidRPr="007B1E55">
        <w:rPr>
          <w:rFonts w:ascii="Cambria" w:hAnsi="Cambria"/>
          <w:sz w:val="24"/>
          <w:szCs w:val="24"/>
        </w:rPr>
        <w:t>The facility names in Manhattan</w:t>
      </w:r>
    </w:p>
    <w:p w14:paraId="65140445" w14:textId="77777777" w:rsidR="00C57441" w:rsidRPr="007B1E55" w:rsidRDefault="00C57441" w:rsidP="00C57441">
      <w:pPr>
        <w:rPr>
          <w:rFonts w:ascii="Cambria" w:hAnsi="Cambria"/>
        </w:rPr>
      </w:pPr>
    </w:p>
    <w:sectPr w:rsidR="00C57441" w:rsidRPr="007B1E55" w:rsidSect="007323EE">
      <w:headerReference w:type="first" r:id="rId12"/>
      <w:footerReference w:type="first" r:id="rId13"/>
      <w:pgSz w:w="11906" w:h="16838"/>
      <w:pgMar w:top="851" w:right="851" w:bottom="249" w:left="851" w:header="7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A6A7C" w14:textId="77777777" w:rsidR="007B1E55" w:rsidRDefault="007B1E55" w:rsidP="00761760">
      <w:r>
        <w:separator/>
      </w:r>
    </w:p>
  </w:endnote>
  <w:endnote w:type="continuationSeparator" w:id="0">
    <w:p w14:paraId="39FA6CBC" w14:textId="77777777" w:rsidR="007B1E55" w:rsidRDefault="007B1E55" w:rsidP="0076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Extrabold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AB689" w14:textId="77777777" w:rsidR="007323EE" w:rsidRDefault="007323EE" w:rsidP="007323EE"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4C0098" wp14:editId="2CBF85C9">
              <wp:simplePos x="0" y="0"/>
              <wp:positionH relativeFrom="page">
                <wp:posOffset>3954145</wp:posOffset>
              </wp:positionH>
              <wp:positionV relativeFrom="page">
                <wp:posOffset>9468485</wp:posOffset>
              </wp:positionV>
              <wp:extent cx="3606165" cy="1223645"/>
              <wp:effectExtent l="1270" t="635" r="2540" b="4445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06165" cy="1223645"/>
                        <a:chOff x="6227" y="14911"/>
                        <a:chExt cx="5679" cy="1927"/>
                      </a:xfrm>
                    </wpg:grpSpPr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6227" y="14911"/>
                          <a:ext cx="5679" cy="1927"/>
                        </a:xfrm>
                        <a:custGeom>
                          <a:avLst/>
                          <a:gdLst>
                            <a:gd name="T0" fmla="+- 0 11906 6227"/>
                            <a:gd name="T1" fmla="*/ T0 w 5679"/>
                            <a:gd name="T2" fmla="+- 0 14911 14911"/>
                            <a:gd name="T3" fmla="*/ 14911 h 1927"/>
                            <a:gd name="T4" fmla="+- 0 6227 6227"/>
                            <a:gd name="T5" fmla="*/ T4 w 5679"/>
                            <a:gd name="T6" fmla="+- 0 16838 14911"/>
                            <a:gd name="T7" fmla="*/ 16838 h 1927"/>
                            <a:gd name="T8" fmla="+- 0 11906 6227"/>
                            <a:gd name="T9" fmla="*/ T8 w 5679"/>
                            <a:gd name="T10" fmla="+- 0 16838 14911"/>
                            <a:gd name="T11" fmla="*/ 16838 h 1927"/>
                            <a:gd name="T12" fmla="+- 0 11906 6227"/>
                            <a:gd name="T13" fmla="*/ T12 w 5679"/>
                            <a:gd name="T14" fmla="+- 0 14911 14911"/>
                            <a:gd name="T15" fmla="*/ 14911 h 19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679" h="1927">
                              <a:moveTo>
                                <a:pt x="5679" y="0"/>
                              </a:moveTo>
                              <a:lnTo>
                                <a:pt x="0" y="1927"/>
                              </a:lnTo>
                              <a:lnTo>
                                <a:pt x="5679" y="1927"/>
                              </a:lnTo>
                              <a:lnTo>
                                <a:pt x="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9545" y="16057"/>
                          <a:ext cx="153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C3D32" w14:textId="77777777" w:rsidR="007323EE" w:rsidRDefault="007323EE" w:rsidP="007323EE">
                            <w:pPr>
                              <w:rPr>
                                <w:rFonts w:ascii="Open Sans Extrabold"/>
                                <w:b/>
                              </w:rPr>
                            </w:pPr>
                            <w:r>
                              <w:rPr>
                                <w:rFonts w:ascii="Open Sans Extrabold"/>
                                <w:b/>
                                <w:color w:val="FFFFFF"/>
                              </w:rPr>
                              <w:t>fdmgroup.com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4C0098" id="Group 4" o:spid="_x0000_s1026" style="position:absolute;margin-left:311.35pt;margin-top:745.55pt;width:283.95pt;height:96.35pt;z-index:251659264;mso-position-horizontal-relative:page;mso-position-vertical-relative:page" coordorigin="6227,14911" coordsize="5679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">
              <v:shape id="Freeform 5" o:spid="_x0000_s1027" style="position:absolute;left:6227;top:14911;width:5679;height:1927;visibility:visible;mso-wrap-style:square;v-text-anchor:top" coordsize="5679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" path="m5679,l,1927r5679,l5679,xe" fillcolor="#00aeef" stroked="f">
                <v:path arrowok="t" o:connecttype="custom" o:connectlocs="5679,14911;0,16838;5679,16838;5679,14911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9545;top:16057;width:153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<v:textbox inset="0,0,0,0">
                  <w:txbxContent>
                    <w:p w14:paraId="4A7C3D32" w14:textId="77777777" w:rsidR="007323EE" w:rsidRDefault="007323EE" w:rsidP="007323EE">
                      <w:pPr>
                        <w:rPr>
                          <w:rFonts w:ascii="Open Sans Extrabold"/>
                          <w:b/>
                        </w:rPr>
                      </w:pPr>
                      <w:r>
                        <w:rPr>
                          <w:rFonts w:ascii="Open Sans Extrabold"/>
                          <w:b/>
                          <w:color w:val="FFFFFF"/>
                        </w:rPr>
                        <w:t>fdmgroup.com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39C989F3" w14:textId="77777777" w:rsidR="007323EE" w:rsidRDefault="007323EE" w:rsidP="007323EE">
    <w:pPr>
      <w:rPr>
        <w:color w:val="231F20"/>
      </w:rPr>
    </w:pPr>
  </w:p>
  <w:p w14:paraId="03BE0380" w14:textId="77777777" w:rsidR="007323EE" w:rsidRDefault="007323EE" w:rsidP="007323EE">
    <w:pPr>
      <w:rPr>
        <w:color w:val="231F20"/>
      </w:rPr>
    </w:pPr>
  </w:p>
  <w:p w14:paraId="2B98FF45" w14:textId="77777777" w:rsidR="007323EE" w:rsidRPr="007323EE" w:rsidRDefault="007323EE" w:rsidP="007323EE">
    <w:pPr>
      <w:rPr>
        <w:color w:val="231F20"/>
      </w:rPr>
    </w:pPr>
    <w:r>
      <w:rPr>
        <w:color w:val="231F20"/>
      </w:rPr>
      <w:t>EUROPE • NORTH AMERICA • AFRICA • APAC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4C8B9" w14:textId="77777777" w:rsidR="007B1E55" w:rsidRDefault="007B1E55" w:rsidP="00761760">
      <w:r>
        <w:separator/>
      </w:r>
    </w:p>
  </w:footnote>
  <w:footnote w:type="continuationSeparator" w:id="0">
    <w:p w14:paraId="0F3B06C5" w14:textId="77777777" w:rsidR="007B1E55" w:rsidRDefault="007B1E55" w:rsidP="00761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74DB2" w14:textId="77777777" w:rsidR="007323EE" w:rsidRDefault="007323EE" w:rsidP="007323EE">
    <w:pPr>
      <w:pStyle w:val="Header"/>
    </w:pPr>
    <w:r>
      <w:rPr>
        <w:rFonts w:ascii="Times New Roman"/>
        <w:noProof/>
        <w:lang w:eastAsia="en-GB"/>
      </w:rPr>
      <mc:AlternateContent>
        <mc:Choice Requires="wpg">
          <w:drawing>
            <wp:inline distT="0" distB="0" distL="0" distR="0" wp14:anchorId="35C5B984" wp14:editId="7D6AD3CB">
              <wp:extent cx="1148080" cy="541020"/>
              <wp:effectExtent l="9525" t="0" r="4445" b="1905"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8080" cy="541020"/>
                        <a:chOff x="0" y="0"/>
                        <a:chExt cx="1808" cy="852"/>
                      </a:xfrm>
                    </wpg:grpSpPr>
                    <wps:wsp>
                      <wps:cNvPr id="2" name="AutoShape 2"/>
                      <wps:cNvSpPr>
                        <a:spLocks/>
                      </wps:cNvSpPr>
                      <wps:spPr bwMode="auto">
                        <a:xfrm>
                          <a:off x="0" y="346"/>
                          <a:ext cx="1454" cy="505"/>
                        </a:xfrm>
                        <a:custGeom>
                          <a:avLst/>
                          <a:gdLst>
                            <a:gd name="T0" fmla="*/ 909 w 1454"/>
                            <a:gd name="T1" fmla="+- 0 347 347"/>
                            <a:gd name="T2" fmla="*/ 347 h 505"/>
                            <a:gd name="T3" fmla="*/ 1034 w 1454"/>
                            <a:gd name="T4" fmla="+- 0 852 347"/>
                            <a:gd name="T5" fmla="*/ 852 h 505"/>
                            <a:gd name="T6" fmla="*/ 1168 w 1454"/>
                            <a:gd name="T7" fmla="+- 0 597 347"/>
                            <a:gd name="T8" fmla="*/ 597 h 505"/>
                            <a:gd name="T9" fmla="*/ 1454 w 1454"/>
                            <a:gd name="T10" fmla="+- 0 598 347"/>
                            <a:gd name="T11" fmla="*/ 598 h 505"/>
                            <a:gd name="T12" fmla="*/ 1328 w 1454"/>
                            <a:gd name="T13" fmla="+- 0 852 347"/>
                            <a:gd name="T14" fmla="*/ 852 h 505"/>
                            <a:gd name="T15" fmla="*/ 1454 w 1454"/>
                            <a:gd name="T16" fmla="+- 0 598 347"/>
                            <a:gd name="T17" fmla="*/ 598 h 505"/>
                            <a:gd name="T18" fmla="*/ 1033 w 1454"/>
                            <a:gd name="T19" fmla="+- 0 597 347"/>
                            <a:gd name="T20" fmla="*/ 597 h 505"/>
                            <a:gd name="T21" fmla="*/ 1146 w 1454"/>
                            <a:gd name="T22" fmla="+- 0 772 347"/>
                            <a:gd name="T23" fmla="*/ 772 h 505"/>
                            <a:gd name="T24" fmla="*/ 1216 w 1454"/>
                            <a:gd name="T25" fmla="+- 0 771 347"/>
                            <a:gd name="T26" fmla="*/ 771 h 505"/>
                            <a:gd name="T27" fmla="*/ 1181 w 1454"/>
                            <a:gd name="T28" fmla="+- 0 616 347"/>
                            <a:gd name="T29" fmla="*/ 616 h 505"/>
                            <a:gd name="T30" fmla="*/ 1454 w 1454"/>
                            <a:gd name="T31" fmla="+- 0 347 347"/>
                            <a:gd name="T32" fmla="*/ 347 h 505"/>
                            <a:gd name="T33" fmla="*/ 1181 w 1454"/>
                            <a:gd name="T34" fmla="+- 0 616 347"/>
                            <a:gd name="T35" fmla="*/ 616 h 505"/>
                            <a:gd name="T36" fmla="*/ 1328 w 1454"/>
                            <a:gd name="T37" fmla="+- 0 598 347"/>
                            <a:gd name="T38" fmla="*/ 598 h 505"/>
                            <a:gd name="T39" fmla="*/ 1454 w 1454"/>
                            <a:gd name="T40" fmla="+- 0 347 347"/>
                            <a:gd name="T41" fmla="*/ 347 h 505"/>
                            <a:gd name="T42" fmla="*/ 407 w 1454"/>
                            <a:gd name="T43" fmla="+- 0 347 347"/>
                            <a:gd name="T44" fmla="*/ 347 h 505"/>
                            <a:gd name="T45" fmla="*/ 610 w 1454"/>
                            <a:gd name="T46" fmla="+- 0 852 347"/>
                            <a:gd name="T47" fmla="*/ 852 h 505"/>
                            <a:gd name="T48" fmla="*/ 751 w 1454"/>
                            <a:gd name="T49" fmla="+- 0 819 347"/>
                            <a:gd name="T50" fmla="*/ 819 h 505"/>
                            <a:gd name="T51" fmla="*/ 840 w 1454"/>
                            <a:gd name="T52" fmla="+- 0 739 347"/>
                            <a:gd name="T53" fmla="*/ 739 h 505"/>
                            <a:gd name="T54" fmla="*/ 532 w 1454"/>
                            <a:gd name="T55" fmla="+- 0 459 347"/>
                            <a:gd name="T56" fmla="*/ 459 h 505"/>
                            <a:gd name="T57" fmla="*/ 806 w 1454"/>
                            <a:gd name="T58" fmla="+- 0 417 347"/>
                            <a:gd name="T59" fmla="*/ 417 h 505"/>
                            <a:gd name="T60" fmla="*/ 685 w 1454"/>
                            <a:gd name="T61" fmla="+- 0 355 347"/>
                            <a:gd name="T62" fmla="*/ 355 h 505"/>
                            <a:gd name="T63" fmla="*/ 841 w 1454"/>
                            <a:gd name="T64" fmla="+- 0 459 347"/>
                            <a:gd name="T65" fmla="*/ 459 h 505"/>
                            <a:gd name="T66" fmla="*/ 667 w 1454"/>
                            <a:gd name="T67" fmla="+- 0 470 347"/>
                            <a:gd name="T68" fmla="*/ 470 h 505"/>
                            <a:gd name="T69" fmla="*/ 744 w 1454"/>
                            <a:gd name="T70" fmla="+- 0 543 347"/>
                            <a:gd name="T71" fmla="*/ 543 h 505"/>
                            <a:gd name="T72" fmla="*/ 744 w 1454"/>
                            <a:gd name="T73" fmla="+- 0 654 347"/>
                            <a:gd name="T74" fmla="*/ 654 h 505"/>
                            <a:gd name="T75" fmla="*/ 667 w 1454"/>
                            <a:gd name="T76" fmla="+- 0 728 347"/>
                            <a:gd name="T77" fmla="*/ 728 h 505"/>
                            <a:gd name="T78" fmla="*/ 840 w 1454"/>
                            <a:gd name="T79" fmla="+- 0 739 347"/>
                            <a:gd name="T80" fmla="*/ 739 h 505"/>
                            <a:gd name="T81" fmla="*/ 874 w 1454"/>
                            <a:gd name="T82" fmla="+- 0 669 347"/>
                            <a:gd name="T83" fmla="*/ 669 h 505"/>
                            <a:gd name="T84" fmla="*/ 874 w 1454"/>
                            <a:gd name="T85" fmla="+- 0 528 347"/>
                            <a:gd name="T86" fmla="*/ 528 h 505"/>
                            <a:gd name="T87" fmla="*/ 841 w 1454"/>
                            <a:gd name="T88" fmla="+- 0 459 347"/>
                            <a:gd name="T89" fmla="*/ 459 h 505"/>
                            <a:gd name="T90" fmla="*/ 0 w 1454"/>
                            <a:gd name="T91" fmla="+- 0 347 347"/>
                            <a:gd name="T92" fmla="*/ 347 h 505"/>
                            <a:gd name="T93" fmla="*/ 126 w 1454"/>
                            <a:gd name="T94" fmla="+- 0 852 347"/>
                            <a:gd name="T95" fmla="*/ 852 h 505"/>
                            <a:gd name="T96" fmla="*/ 342 w 1454"/>
                            <a:gd name="T97" fmla="+- 0 673 347"/>
                            <a:gd name="T98" fmla="*/ 673 h 505"/>
                            <a:gd name="T99" fmla="*/ 126 w 1454"/>
                            <a:gd name="T100" fmla="+- 0 564 347"/>
                            <a:gd name="T101" fmla="*/ 564 h 505"/>
                            <a:gd name="T102" fmla="*/ 377 w 1454"/>
                            <a:gd name="T103" fmla="+- 0 457 347"/>
                            <a:gd name="T104" fmla="*/ 457 h 50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</a:cxnLst>
                          <a:rect l="0" t="0" r="r" b="b"/>
                          <a:pathLst>
                            <a:path w="1454" h="505">
                              <a:moveTo>
                                <a:pt x="1001" y="0"/>
                              </a:moveTo>
                              <a:lnTo>
                                <a:pt x="909" y="0"/>
                              </a:lnTo>
                              <a:lnTo>
                                <a:pt x="909" y="505"/>
                              </a:lnTo>
                              <a:lnTo>
                                <a:pt x="1034" y="505"/>
                              </a:lnTo>
                              <a:lnTo>
                                <a:pt x="1033" y="250"/>
                              </a:lnTo>
                              <a:lnTo>
                                <a:pt x="1168" y="250"/>
                              </a:lnTo>
                              <a:lnTo>
                                <a:pt x="1001" y="0"/>
                              </a:lnTo>
                              <a:close/>
                              <a:moveTo>
                                <a:pt x="1454" y="251"/>
                              </a:moveTo>
                              <a:lnTo>
                                <a:pt x="1328" y="251"/>
                              </a:lnTo>
                              <a:lnTo>
                                <a:pt x="1328" y="505"/>
                              </a:lnTo>
                              <a:lnTo>
                                <a:pt x="1454" y="505"/>
                              </a:lnTo>
                              <a:lnTo>
                                <a:pt x="1454" y="251"/>
                              </a:lnTo>
                              <a:close/>
                              <a:moveTo>
                                <a:pt x="1168" y="250"/>
                              </a:moveTo>
                              <a:lnTo>
                                <a:pt x="1033" y="250"/>
                              </a:lnTo>
                              <a:lnTo>
                                <a:pt x="1146" y="424"/>
                              </a:lnTo>
                              <a:lnTo>
                                <a:pt x="1146" y="425"/>
                              </a:lnTo>
                              <a:lnTo>
                                <a:pt x="1216" y="425"/>
                              </a:lnTo>
                              <a:lnTo>
                                <a:pt x="1216" y="424"/>
                              </a:lnTo>
                              <a:lnTo>
                                <a:pt x="1317" y="269"/>
                              </a:lnTo>
                              <a:lnTo>
                                <a:pt x="1181" y="269"/>
                              </a:lnTo>
                              <a:lnTo>
                                <a:pt x="1168" y="250"/>
                              </a:lnTo>
                              <a:close/>
                              <a:moveTo>
                                <a:pt x="1454" y="0"/>
                              </a:moveTo>
                              <a:lnTo>
                                <a:pt x="1360" y="0"/>
                              </a:lnTo>
                              <a:lnTo>
                                <a:pt x="1181" y="269"/>
                              </a:lnTo>
                              <a:lnTo>
                                <a:pt x="1317" y="269"/>
                              </a:lnTo>
                              <a:lnTo>
                                <a:pt x="1328" y="251"/>
                              </a:lnTo>
                              <a:lnTo>
                                <a:pt x="1454" y="251"/>
                              </a:lnTo>
                              <a:lnTo>
                                <a:pt x="1454" y="0"/>
                              </a:lnTo>
                              <a:close/>
                              <a:moveTo>
                                <a:pt x="610" y="0"/>
                              </a:moveTo>
                              <a:lnTo>
                                <a:pt x="407" y="0"/>
                              </a:lnTo>
                              <a:lnTo>
                                <a:pt x="407" y="505"/>
                              </a:lnTo>
                              <a:lnTo>
                                <a:pt x="610" y="505"/>
                              </a:lnTo>
                              <a:lnTo>
                                <a:pt x="685" y="496"/>
                              </a:lnTo>
                              <a:lnTo>
                                <a:pt x="751" y="472"/>
                              </a:lnTo>
                              <a:lnTo>
                                <a:pt x="806" y="434"/>
                              </a:lnTo>
                              <a:lnTo>
                                <a:pt x="840" y="392"/>
                              </a:lnTo>
                              <a:lnTo>
                                <a:pt x="532" y="392"/>
                              </a:lnTo>
                              <a:lnTo>
                                <a:pt x="532" y="112"/>
                              </a:lnTo>
                              <a:lnTo>
                                <a:pt x="841" y="112"/>
                              </a:lnTo>
                              <a:lnTo>
                                <a:pt x="806" y="70"/>
                              </a:lnTo>
                              <a:lnTo>
                                <a:pt x="751" y="32"/>
                              </a:lnTo>
                              <a:lnTo>
                                <a:pt x="685" y="8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841" y="112"/>
                              </a:moveTo>
                              <a:lnTo>
                                <a:pt x="610" y="112"/>
                              </a:lnTo>
                              <a:lnTo>
                                <a:pt x="667" y="123"/>
                              </a:lnTo>
                              <a:lnTo>
                                <a:pt x="713" y="152"/>
                              </a:lnTo>
                              <a:lnTo>
                                <a:pt x="744" y="196"/>
                              </a:lnTo>
                              <a:lnTo>
                                <a:pt x="755" y="251"/>
                              </a:lnTo>
                              <a:lnTo>
                                <a:pt x="744" y="307"/>
                              </a:lnTo>
                              <a:lnTo>
                                <a:pt x="713" y="351"/>
                              </a:lnTo>
                              <a:lnTo>
                                <a:pt x="667" y="381"/>
                              </a:lnTo>
                              <a:lnTo>
                                <a:pt x="610" y="392"/>
                              </a:lnTo>
                              <a:lnTo>
                                <a:pt x="840" y="392"/>
                              </a:lnTo>
                              <a:lnTo>
                                <a:pt x="847" y="383"/>
                              </a:lnTo>
                              <a:lnTo>
                                <a:pt x="874" y="322"/>
                              </a:lnTo>
                              <a:lnTo>
                                <a:pt x="883" y="251"/>
                              </a:lnTo>
                              <a:lnTo>
                                <a:pt x="874" y="181"/>
                              </a:lnTo>
                              <a:lnTo>
                                <a:pt x="847" y="120"/>
                              </a:lnTo>
                              <a:lnTo>
                                <a:pt x="841" y="112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0" y="0"/>
                              </a:lnTo>
                              <a:lnTo>
                                <a:pt x="0" y="505"/>
                              </a:lnTo>
                              <a:lnTo>
                                <a:pt x="126" y="505"/>
                              </a:lnTo>
                              <a:lnTo>
                                <a:pt x="126" y="326"/>
                              </a:lnTo>
                              <a:lnTo>
                                <a:pt x="342" y="326"/>
                              </a:lnTo>
                              <a:lnTo>
                                <a:pt x="342" y="217"/>
                              </a:lnTo>
                              <a:lnTo>
                                <a:pt x="126" y="217"/>
                              </a:lnTo>
                              <a:lnTo>
                                <a:pt x="126" y="110"/>
                              </a:lnTo>
                              <a:lnTo>
                                <a:pt x="377" y="110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474" cy="499"/>
                        </a:xfrm>
                        <a:custGeom>
                          <a:avLst/>
                          <a:gdLst>
                            <a:gd name="T0" fmla="+- 0 1516 1334"/>
                            <a:gd name="T1" fmla="*/ T0 w 474"/>
                            <a:gd name="T2" fmla="*/ 0 h 499"/>
                            <a:gd name="T3" fmla="+- 0 1512 1334"/>
                            <a:gd name="T4" fmla="*/ T3 w 474"/>
                            <a:gd name="T5" fmla="*/ 1 h 499"/>
                            <a:gd name="T6" fmla="+- 0 1512 1334"/>
                            <a:gd name="T7" fmla="*/ T6 w 474"/>
                            <a:gd name="T8" fmla="*/ 188 h 499"/>
                            <a:gd name="T9" fmla="+- 0 1511 1334"/>
                            <a:gd name="T10" fmla="*/ T9 w 474"/>
                            <a:gd name="T11" fmla="*/ 189 h 499"/>
                            <a:gd name="T12" fmla="+- 0 1510 1334"/>
                            <a:gd name="T13" fmla="*/ T12 w 474"/>
                            <a:gd name="T14" fmla="*/ 190 h 499"/>
                            <a:gd name="T15" fmla="+- 0 1334 1334"/>
                            <a:gd name="T16" fmla="*/ T15 w 474"/>
                            <a:gd name="T17" fmla="*/ 247 h 499"/>
                            <a:gd name="T18" fmla="+- 0 1334 1334"/>
                            <a:gd name="T19" fmla="*/ T18 w 474"/>
                            <a:gd name="T20" fmla="*/ 251 h 499"/>
                            <a:gd name="T21" fmla="+- 0 1510 1334"/>
                            <a:gd name="T22" fmla="*/ T21 w 474"/>
                            <a:gd name="T23" fmla="*/ 309 h 499"/>
                            <a:gd name="T24" fmla="+- 0 1511 1334"/>
                            <a:gd name="T25" fmla="*/ T24 w 474"/>
                            <a:gd name="T26" fmla="*/ 309 h 499"/>
                            <a:gd name="T27" fmla="+- 0 1512 1334"/>
                            <a:gd name="T28" fmla="*/ T27 w 474"/>
                            <a:gd name="T29" fmla="*/ 310 h 499"/>
                            <a:gd name="T30" fmla="+- 0 1512 1334"/>
                            <a:gd name="T31" fmla="*/ T30 w 474"/>
                            <a:gd name="T32" fmla="*/ 497 h 499"/>
                            <a:gd name="T33" fmla="+- 0 1516 1334"/>
                            <a:gd name="T34" fmla="*/ T33 w 474"/>
                            <a:gd name="T35" fmla="*/ 498 h 499"/>
                            <a:gd name="T36" fmla="+- 0 1626 1334"/>
                            <a:gd name="T37" fmla="*/ T36 w 474"/>
                            <a:gd name="T38" fmla="*/ 347 h 499"/>
                            <a:gd name="T39" fmla="+- 0 1628 1334"/>
                            <a:gd name="T40" fmla="*/ T39 w 474"/>
                            <a:gd name="T41" fmla="*/ 347 h 499"/>
                            <a:gd name="T42" fmla="+- 0 1768 1334"/>
                            <a:gd name="T43" fmla="*/ T42 w 474"/>
                            <a:gd name="T44" fmla="*/ 347 h 499"/>
                            <a:gd name="T45" fmla="+- 0 1698 1334"/>
                            <a:gd name="T46" fmla="*/ T45 w 474"/>
                            <a:gd name="T47" fmla="*/ 250 h 499"/>
                            <a:gd name="T48" fmla="+- 0 1698 1334"/>
                            <a:gd name="T49" fmla="*/ T48 w 474"/>
                            <a:gd name="T50" fmla="*/ 248 h 499"/>
                            <a:gd name="T51" fmla="+- 0 1768 1334"/>
                            <a:gd name="T52" fmla="*/ T51 w 474"/>
                            <a:gd name="T53" fmla="*/ 152 h 499"/>
                            <a:gd name="T54" fmla="+- 0 1628 1334"/>
                            <a:gd name="T55" fmla="*/ T54 w 474"/>
                            <a:gd name="T56" fmla="*/ 152 h 499"/>
                            <a:gd name="T57" fmla="+- 0 1626 1334"/>
                            <a:gd name="T58" fmla="*/ T57 w 474"/>
                            <a:gd name="T59" fmla="*/ 151 h 499"/>
                            <a:gd name="T60" fmla="+- 0 1516 1334"/>
                            <a:gd name="T61" fmla="*/ T60 w 474"/>
                            <a:gd name="T62" fmla="*/ 0 h 499"/>
                            <a:gd name="T63" fmla="+- 0 1768 1334"/>
                            <a:gd name="T64" fmla="*/ T63 w 474"/>
                            <a:gd name="T65" fmla="*/ 347 h 499"/>
                            <a:gd name="T66" fmla="+- 0 1628 1334"/>
                            <a:gd name="T67" fmla="*/ T66 w 474"/>
                            <a:gd name="T68" fmla="*/ 347 h 499"/>
                            <a:gd name="T69" fmla="+- 0 1805 1334"/>
                            <a:gd name="T70" fmla="*/ T69 w 474"/>
                            <a:gd name="T71" fmla="*/ 404 h 499"/>
                            <a:gd name="T72" fmla="+- 0 1808 1334"/>
                            <a:gd name="T73" fmla="*/ T72 w 474"/>
                            <a:gd name="T74" fmla="*/ 401 h 499"/>
                            <a:gd name="T75" fmla="+- 0 1768 1334"/>
                            <a:gd name="T76" fmla="*/ T75 w 474"/>
                            <a:gd name="T77" fmla="*/ 347 h 499"/>
                            <a:gd name="T78" fmla="+- 0 1805 1334"/>
                            <a:gd name="T79" fmla="*/ T78 w 474"/>
                            <a:gd name="T80" fmla="*/ 94 h 499"/>
                            <a:gd name="T81" fmla="+- 0 1628 1334"/>
                            <a:gd name="T82" fmla="*/ T81 w 474"/>
                            <a:gd name="T83" fmla="*/ 152 h 499"/>
                            <a:gd name="T84" fmla="+- 0 1768 1334"/>
                            <a:gd name="T85" fmla="*/ T84 w 474"/>
                            <a:gd name="T86" fmla="*/ 152 h 499"/>
                            <a:gd name="T87" fmla="+- 0 1808 1334"/>
                            <a:gd name="T88" fmla="*/ T87 w 474"/>
                            <a:gd name="T89" fmla="*/ 97 h 499"/>
                            <a:gd name="T90" fmla="+- 0 1805 1334"/>
                            <a:gd name="T91" fmla="*/ T90 w 474"/>
                            <a:gd name="T92" fmla="*/ 94 h 49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</a:cxnLst>
                          <a:rect l="0" t="0" r="r" b="b"/>
                          <a:pathLst>
                            <a:path w="474" h="499">
                              <a:moveTo>
                                <a:pt x="182" y="0"/>
                              </a:moveTo>
                              <a:lnTo>
                                <a:pt x="178" y="1"/>
                              </a:lnTo>
                              <a:lnTo>
                                <a:pt x="178" y="188"/>
                              </a:lnTo>
                              <a:lnTo>
                                <a:pt x="177" y="189"/>
                              </a:lnTo>
                              <a:lnTo>
                                <a:pt x="176" y="190"/>
                              </a:lnTo>
                              <a:lnTo>
                                <a:pt x="0" y="247"/>
                              </a:lnTo>
                              <a:lnTo>
                                <a:pt x="0" y="251"/>
                              </a:lnTo>
                              <a:lnTo>
                                <a:pt x="176" y="309"/>
                              </a:lnTo>
                              <a:lnTo>
                                <a:pt x="177" y="309"/>
                              </a:lnTo>
                              <a:lnTo>
                                <a:pt x="178" y="310"/>
                              </a:lnTo>
                              <a:lnTo>
                                <a:pt x="178" y="497"/>
                              </a:lnTo>
                              <a:lnTo>
                                <a:pt x="182" y="498"/>
                              </a:lnTo>
                              <a:lnTo>
                                <a:pt x="292" y="347"/>
                              </a:lnTo>
                              <a:lnTo>
                                <a:pt x="294" y="347"/>
                              </a:lnTo>
                              <a:lnTo>
                                <a:pt x="434" y="347"/>
                              </a:lnTo>
                              <a:lnTo>
                                <a:pt x="364" y="250"/>
                              </a:lnTo>
                              <a:lnTo>
                                <a:pt x="364" y="248"/>
                              </a:lnTo>
                              <a:lnTo>
                                <a:pt x="434" y="152"/>
                              </a:lnTo>
                              <a:lnTo>
                                <a:pt x="294" y="152"/>
                              </a:lnTo>
                              <a:lnTo>
                                <a:pt x="292" y="151"/>
                              </a:lnTo>
                              <a:lnTo>
                                <a:pt x="182" y="0"/>
                              </a:lnTo>
                              <a:close/>
                              <a:moveTo>
                                <a:pt x="434" y="347"/>
                              </a:moveTo>
                              <a:lnTo>
                                <a:pt x="294" y="347"/>
                              </a:lnTo>
                              <a:lnTo>
                                <a:pt x="471" y="404"/>
                              </a:lnTo>
                              <a:lnTo>
                                <a:pt x="474" y="401"/>
                              </a:lnTo>
                              <a:lnTo>
                                <a:pt x="434" y="347"/>
                              </a:lnTo>
                              <a:close/>
                              <a:moveTo>
                                <a:pt x="471" y="94"/>
                              </a:moveTo>
                              <a:lnTo>
                                <a:pt x="294" y="152"/>
                              </a:lnTo>
                              <a:lnTo>
                                <a:pt x="434" y="152"/>
                              </a:lnTo>
                              <a:lnTo>
                                <a:pt x="474" y="97"/>
                              </a:lnTo>
                              <a:lnTo>
                                <a:pt x="471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05118FC" id="Group 1" o:spid="_x0000_s1026" style="width:90.4pt;height:42.6pt;mso-position-horizontal-relative:char;mso-position-vertical-relative:line" coordsize="1808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">
              <v:shape id="AutoShape 2" o:spid="_x0000_s1027" style="position:absolute;top:346;width:1454;height:505;visibility:visible;mso-wrap-style:square;v-text-anchor:top" coordsize="1454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" path="m1001,l909,r,505l1034,505r-1,-255l1168,250,1001,xm1454,251r-126,l1328,505r126,l1454,251xm1168,250r-135,l1146,424r,1l1216,425r,-1l1317,269r-136,l1168,250xm1454,r-94,l1181,269r136,l1328,251r126,l1454,xm610,l407,r,505l610,505r75,-9l751,472r55,-38l840,392r-308,l532,112r309,l806,70,751,32,685,8,610,xm841,112r-231,l667,123r46,29l744,196r11,55l744,307r-31,44l667,381r-57,11l840,392r7,-9l874,322r9,-71l874,181,847,120r-6,-8xm377,l,,,505r126,l126,326r216,l342,217r-216,l126,110r251,l377,xe" fillcolor="#231f20" stroked="f">
                <v:path arrowok="t" o:connecttype="custom" o:connectlocs="909,347;1034,852;1168,597;1454,598;1328,852;1454,598;1033,597;1146,772;1216,771;1181,616;1454,347;1181,616;1328,598;1454,347;407,347;610,852;751,819;840,739;532,459;806,417;685,355;841,459;667,470;744,543;744,654;667,728;840,739;874,669;874,528;841,459;0,347;126,852;342,673;126,564;377,457" o:connectangles="0,0,0,0,0,0,0,0,0,0,0,0,0,0,0,0,0,0,0,0,0,0,0,0,0,0,0,0,0,0,0,0,0,0,0"/>
              </v:shape>
              <v:shape id="AutoShape 3" o:spid="_x0000_s1028" style="position:absolute;left:1333;width:474;height:499;visibility:visible;mso-wrap-style:square;v-text-anchor:top" coordsize="474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" path="m182,r-4,1l178,188r-1,1l176,190,,247r,4l176,309r1,l178,310r,187l182,498,292,347r2,l434,347,364,250r,-2l434,152r-140,l292,151,182,xm434,347r-140,l471,404r3,-3l434,347xm471,94l294,152r140,l474,97r-3,-3xe" fillcolor="#231f20" stroked="f">
                <v:path arrowok="t" o:connecttype="custom" o:connectlocs="182,0;178,1;178,188;177,189;176,190;0,247;0,251;176,309;177,309;178,310;178,497;182,498;292,347;294,347;434,347;364,250;364,248;434,152;294,152;292,151;182,0;434,347;294,347;471,404;474,401;434,347;471,94;294,152;434,152;474,97;471,94" o:connectangles="0,0,0,0,0,0,0,0,0,0,0,0,0,0,0,0,0,0,0,0,0,0,0,0,0,0,0,0,0,0,0"/>
              </v:shape>
              <w10:anchorlock/>
            </v:group>
          </w:pict>
        </mc:Fallback>
      </mc:AlternateContent>
    </w:r>
  </w:p>
  <w:p w14:paraId="66DC6534" w14:textId="77777777" w:rsidR="007323EE" w:rsidRDefault="007323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15F21"/>
    <w:multiLevelType w:val="hybridMultilevel"/>
    <w:tmpl w:val="8DD21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A42F0"/>
    <w:multiLevelType w:val="hybridMultilevel"/>
    <w:tmpl w:val="8AB23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55"/>
    <w:rsid w:val="0007459B"/>
    <w:rsid w:val="0015359D"/>
    <w:rsid w:val="001D11D7"/>
    <w:rsid w:val="00254FD8"/>
    <w:rsid w:val="00344F5F"/>
    <w:rsid w:val="0039434E"/>
    <w:rsid w:val="003A2CBB"/>
    <w:rsid w:val="003D657C"/>
    <w:rsid w:val="0048334C"/>
    <w:rsid w:val="004D70A2"/>
    <w:rsid w:val="004E71A4"/>
    <w:rsid w:val="005F7512"/>
    <w:rsid w:val="006045F4"/>
    <w:rsid w:val="0072136C"/>
    <w:rsid w:val="007323EE"/>
    <w:rsid w:val="00761760"/>
    <w:rsid w:val="007B0532"/>
    <w:rsid w:val="007B1E55"/>
    <w:rsid w:val="00965C64"/>
    <w:rsid w:val="009A5855"/>
    <w:rsid w:val="009E51F1"/>
    <w:rsid w:val="00A42CB1"/>
    <w:rsid w:val="00BE1BA9"/>
    <w:rsid w:val="00BF748E"/>
    <w:rsid w:val="00C57441"/>
    <w:rsid w:val="00CA157F"/>
    <w:rsid w:val="00CD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5F1F2"/>
  <w15:chartTrackingRefBased/>
  <w15:docId w15:val="{41F1A043-B30A-4E6D-A94D-3C904967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760"/>
  </w:style>
  <w:style w:type="paragraph" w:styleId="Footer">
    <w:name w:val="footer"/>
    <w:basedOn w:val="Normal"/>
    <w:link w:val="FooterChar"/>
    <w:uiPriority w:val="99"/>
    <w:unhideWhenUsed/>
    <w:rsid w:val="007617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760"/>
  </w:style>
  <w:style w:type="paragraph" w:styleId="Title">
    <w:name w:val="Title"/>
    <w:basedOn w:val="Normal"/>
    <w:next w:val="Normal"/>
    <w:link w:val="TitleChar"/>
    <w:uiPriority w:val="10"/>
    <w:qFormat/>
    <w:rsid w:val="007B1E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B1E5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7B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file:///C:\Users\Raja.Hamsi\OneDrive%20-%20FDM%20Group\Materials\Python-CD\Python%20-%20Jan2020\TechBA\Assessment\EXERCISES\FDNY.csv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a.Hamsi\Documents\Custom%20Office%20Templates\FDM%20Word%20Docu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9FD6C4B115741A679D1C3AA497A6B" ma:contentTypeVersion="13" ma:contentTypeDescription="Create a new document." ma:contentTypeScope="" ma:versionID="c81def5a4a283bfab286c536c062acf2">
  <xsd:schema xmlns:xsd="http://www.w3.org/2001/XMLSchema" xmlns:xs="http://www.w3.org/2001/XMLSchema" xmlns:p="http://schemas.microsoft.com/office/2006/metadata/properties" xmlns:ns1="http://schemas.microsoft.com/sharepoint/v3" xmlns:ns3="6218558b-1012-4450-899a-ff091084d047" xmlns:ns4="545039a2-9d07-4337-9b3e-29918b86a3d6" targetNamespace="http://schemas.microsoft.com/office/2006/metadata/properties" ma:root="true" ma:fieldsID="ac833844a4e19bd864cfd6240c6e0c6f" ns1:_="" ns3:_="" ns4:_="">
    <xsd:import namespace="http://schemas.microsoft.com/sharepoint/v3"/>
    <xsd:import namespace="6218558b-1012-4450-899a-ff091084d047"/>
    <xsd:import namespace="545039a2-9d07-4337-9b3e-29918b86a3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8558b-1012-4450-899a-ff091084d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039a2-9d07-4337-9b3e-29918b86a3d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3BC32B-1D98-45E9-8001-7582ECA29F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C4A9B9-CBEC-498B-BAD4-C52AD1AD3718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218558b-1012-4450-899a-ff091084d047"/>
    <ds:schemaRef ds:uri="http://purl.org/dc/elements/1.1/"/>
    <ds:schemaRef ds:uri="http://schemas.microsoft.com/office/2006/metadata/properties"/>
    <ds:schemaRef ds:uri="545039a2-9d07-4337-9b3e-29918b86a3d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F180A26-DA96-4AAA-B008-048B71A0F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18558b-1012-4450-899a-ff091084d047"/>
    <ds:schemaRef ds:uri="545039a2-9d07-4337-9b3e-29918b86a3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FDM Word Documents.dotx</Template>
  <TotalTime>25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Hamsamalini Rajamanickam</dc:creator>
  <cp:keywords/>
  <dc:description/>
  <cp:lastModifiedBy>Raja Hamsi</cp:lastModifiedBy>
  <cp:revision>1</cp:revision>
  <dcterms:created xsi:type="dcterms:W3CDTF">2020-01-15T01:24:00Z</dcterms:created>
  <dcterms:modified xsi:type="dcterms:W3CDTF">2020-01-15T01:52:00Z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0x0101001FF9FD6C4B115741A679D1C3AA497A6B</vt:lpwstr>
  </property>
</Properties>
</file>